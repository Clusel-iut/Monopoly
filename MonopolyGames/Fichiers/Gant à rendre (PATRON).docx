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B6" w:rsidRDefault="007E22B6" w:rsidP="007E22B6">
      <w:pPr>
        <w:jc w:val="center"/>
        <w:rPr>
          <w:sz w:val="38"/>
          <w:szCs w:val="38"/>
          <w:u w:val="single"/>
        </w:rPr>
      </w:pPr>
      <w:bookmarkStart w:id="0" w:name="_GoBack"/>
      <w:bookmarkEnd w:id="0"/>
      <w:r>
        <w:rPr>
          <w:noProof/>
          <w:sz w:val="38"/>
          <w:szCs w:val="38"/>
          <w:lang w:eastAsia="fr-FR"/>
        </w:rPr>
        <w:drawing>
          <wp:anchor distT="0" distB="0" distL="114300" distR="114300" simplePos="0" relativeHeight="251659264" behindDoc="0" locked="0" layoutInCell="1" allowOverlap="1" wp14:anchorId="4201B417" wp14:editId="5666A69A">
            <wp:simplePos x="0" y="0"/>
            <wp:positionH relativeFrom="column">
              <wp:posOffset>9554845</wp:posOffset>
            </wp:positionH>
            <wp:positionV relativeFrom="paragraph">
              <wp:posOffset>-67945</wp:posOffset>
            </wp:positionV>
            <wp:extent cx="775970" cy="1126490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umati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0942878" wp14:editId="1EE13D84">
            <wp:simplePos x="0" y="0"/>
            <wp:positionH relativeFrom="column">
              <wp:posOffset>-90170</wp:posOffset>
            </wp:positionH>
            <wp:positionV relativeFrom="paragraph">
              <wp:posOffset>60960</wp:posOffset>
            </wp:positionV>
            <wp:extent cx="1137285" cy="775970"/>
            <wp:effectExtent l="0" t="0" r="5715" b="5080"/>
            <wp:wrapSquare wrapText="bothSides"/>
            <wp:docPr id="5" name="Image 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6BD" w:rsidRPr="00321FED" w:rsidRDefault="007E22B6" w:rsidP="007E22B6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Diagra</w:t>
      </w:r>
      <w:r w:rsidR="00321FED" w:rsidRPr="00321FED">
        <w:rPr>
          <w:sz w:val="38"/>
          <w:szCs w:val="38"/>
          <w:u w:val="single"/>
        </w:rPr>
        <w:t>mme de Gantt</w:t>
      </w:r>
    </w:p>
    <w:p w:rsidR="00321FED" w:rsidRDefault="007E22B6" w:rsidP="00321FED">
      <w:pPr>
        <w:ind w:left="-851"/>
        <w:jc w:val="center"/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12B57BE" wp14:editId="46D1D091">
            <wp:simplePos x="0" y="0"/>
            <wp:positionH relativeFrom="column">
              <wp:posOffset>-196850</wp:posOffset>
            </wp:positionH>
            <wp:positionV relativeFrom="paragraph">
              <wp:posOffset>611505</wp:posOffset>
            </wp:positionV>
            <wp:extent cx="10523855" cy="426339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" t="14418" b="35232"/>
                    <a:stretch/>
                  </pic:blipFill>
                  <pic:spPr bwMode="auto">
                    <a:xfrm>
                      <a:off x="0" y="0"/>
                      <a:ext cx="10523855" cy="426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FED" w:rsidRDefault="00321FED" w:rsidP="00321FED">
      <w:pPr>
        <w:ind w:left="-851"/>
        <w:jc w:val="center"/>
        <w:rPr>
          <w:b/>
          <w:u w:val="single"/>
        </w:rPr>
      </w:pPr>
    </w:p>
    <w:p w:rsidR="00321FED" w:rsidRDefault="00321FED" w:rsidP="00321FED">
      <w:pPr>
        <w:ind w:left="-851"/>
        <w:jc w:val="center"/>
        <w:rPr>
          <w:b/>
          <w:u w:val="single"/>
        </w:rPr>
      </w:pPr>
    </w:p>
    <w:p w:rsidR="006A6FD0" w:rsidRDefault="006A6FD0" w:rsidP="00321FED">
      <w:pPr>
        <w:ind w:left="-851"/>
        <w:jc w:val="center"/>
        <w:rPr>
          <w:b/>
          <w:u w:val="single"/>
        </w:rPr>
      </w:pPr>
    </w:p>
    <w:p w:rsidR="007E22B6" w:rsidRDefault="007E22B6" w:rsidP="00321FED">
      <w:pPr>
        <w:ind w:left="-851"/>
        <w:jc w:val="center"/>
        <w:rPr>
          <w:b/>
          <w:u w:val="single"/>
        </w:rPr>
      </w:pPr>
    </w:p>
    <w:p w:rsidR="00321FED" w:rsidRPr="00321FED" w:rsidRDefault="006A6FD0" w:rsidP="00321FED">
      <w:pPr>
        <w:rPr>
          <w:i/>
        </w:rPr>
      </w:pPr>
      <w:r>
        <w:rPr>
          <w:i/>
        </w:rPr>
        <w:t>02/06</w:t>
      </w:r>
      <w:r w:rsidR="00321FED" w:rsidRPr="00321FED">
        <w:rPr>
          <w:i/>
        </w:rPr>
        <w:t>/2016</w:t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proofErr w:type="spellStart"/>
      <w:r w:rsidR="00321FED" w:rsidRPr="00321FED">
        <w:rPr>
          <w:i/>
        </w:rPr>
        <w:t>Soubeyrand</w:t>
      </w:r>
      <w:proofErr w:type="spellEnd"/>
      <w:r w:rsidR="00321FED" w:rsidRPr="00321FED">
        <w:rPr>
          <w:i/>
        </w:rPr>
        <w:t xml:space="preserve"> Jules</w:t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 w:rsidRPr="00321FED">
        <w:rPr>
          <w:i/>
        </w:rPr>
        <w:tab/>
      </w:r>
      <w:r w:rsidR="00321FED">
        <w:rPr>
          <w:i/>
        </w:rPr>
        <w:t xml:space="preserve">      </w:t>
      </w:r>
      <w:r w:rsidR="00321FED" w:rsidRPr="00321FED">
        <w:rPr>
          <w:i/>
        </w:rPr>
        <w:tab/>
        <w:t xml:space="preserve">      </w:t>
      </w:r>
      <w:r w:rsidR="00321FED">
        <w:rPr>
          <w:i/>
        </w:rPr>
        <w:t xml:space="preserve">      </w:t>
      </w:r>
      <w:r>
        <w:rPr>
          <w:i/>
        </w:rPr>
        <w:t xml:space="preserve">     Version 4</w:t>
      </w:r>
    </w:p>
    <w:sectPr w:rsidR="00321FED" w:rsidRPr="00321FED" w:rsidSect="009E6E42">
      <w:pgSz w:w="16838" w:h="11906" w:orient="landscape"/>
      <w:pgMar w:top="284" w:right="536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E42" w:rsidRDefault="009E6E42" w:rsidP="009E6E42">
      <w:pPr>
        <w:spacing w:after="0" w:line="240" w:lineRule="auto"/>
      </w:pPr>
      <w:r>
        <w:separator/>
      </w:r>
    </w:p>
  </w:endnote>
  <w:endnote w:type="continuationSeparator" w:id="0">
    <w:p w:rsidR="009E6E42" w:rsidRDefault="009E6E42" w:rsidP="009E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E42" w:rsidRDefault="009E6E42" w:rsidP="009E6E42">
      <w:pPr>
        <w:spacing w:after="0" w:line="240" w:lineRule="auto"/>
      </w:pPr>
      <w:r>
        <w:separator/>
      </w:r>
    </w:p>
  </w:footnote>
  <w:footnote w:type="continuationSeparator" w:id="0">
    <w:p w:rsidR="009E6E42" w:rsidRDefault="009E6E42" w:rsidP="009E6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860"/>
    <w:rsid w:val="00321FED"/>
    <w:rsid w:val="00353860"/>
    <w:rsid w:val="00465529"/>
    <w:rsid w:val="004B2027"/>
    <w:rsid w:val="006A6FD0"/>
    <w:rsid w:val="007E22B6"/>
    <w:rsid w:val="009E6E42"/>
    <w:rsid w:val="00D65232"/>
    <w:rsid w:val="00DB3776"/>
    <w:rsid w:val="00E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F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6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E42"/>
  </w:style>
  <w:style w:type="paragraph" w:styleId="Pieddepage">
    <w:name w:val="footer"/>
    <w:basedOn w:val="Normal"/>
    <w:link w:val="PieddepageCar"/>
    <w:uiPriority w:val="99"/>
    <w:unhideWhenUsed/>
    <w:rsid w:val="009E6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F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6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E42"/>
  </w:style>
  <w:style w:type="paragraph" w:styleId="Pieddepage">
    <w:name w:val="footer"/>
    <w:basedOn w:val="Normal"/>
    <w:link w:val="PieddepageCar"/>
    <w:uiPriority w:val="99"/>
    <w:unhideWhenUsed/>
    <w:rsid w:val="009E6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3D4D012B.dotm</Template>
  <TotalTime>20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Soubeyrand</dc:creator>
  <cp:keywords/>
  <dc:description/>
  <cp:lastModifiedBy>Jules Soubeyrand</cp:lastModifiedBy>
  <cp:revision>6</cp:revision>
  <dcterms:created xsi:type="dcterms:W3CDTF">2016-04-29T12:37:00Z</dcterms:created>
  <dcterms:modified xsi:type="dcterms:W3CDTF">2016-06-02T09:42:00Z</dcterms:modified>
</cp:coreProperties>
</file>